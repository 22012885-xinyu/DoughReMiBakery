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A996" w14:textId="77777777" w:rsidR="0065371C" w:rsidRPr="00785CBA" w:rsidRDefault="0065371C" w:rsidP="00785CBA"/>
    <w:p w14:paraId="28D480E0" w14:textId="77777777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FA58C8">
        <w:rPr>
          <w:sz w:val="36"/>
          <w:szCs w:val="36"/>
        </w:rPr>
        <w:t>372</w:t>
      </w:r>
      <w:r w:rsidRPr="00C6777B">
        <w:rPr>
          <w:sz w:val="36"/>
          <w:szCs w:val="36"/>
        </w:rPr>
        <w:t xml:space="preserve"> </w:t>
      </w:r>
      <w:r w:rsidR="00FA58C8">
        <w:rPr>
          <w:sz w:val="36"/>
          <w:szCs w:val="36"/>
        </w:rPr>
        <w:t>Payment Technologies</w:t>
      </w:r>
    </w:p>
    <w:p w14:paraId="7B60D4FF" w14:textId="77777777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414C23">
        <w:rPr>
          <w:szCs w:val="28"/>
        </w:rPr>
        <w:t>202</w:t>
      </w:r>
      <w:r w:rsidR="00B728E4">
        <w:rPr>
          <w:szCs w:val="28"/>
        </w:rPr>
        <w:t>3</w:t>
      </w:r>
      <w:r w:rsidRPr="00C6777B">
        <w:rPr>
          <w:szCs w:val="28"/>
        </w:rPr>
        <w:t xml:space="preserve"> Semester </w:t>
      </w:r>
      <w:r w:rsidR="00414C23">
        <w:rPr>
          <w:szCs w:val="28"/>
        </w:rPr>
        <w:t>2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</w:p>
    <w:p w14:paraId="4CD824FF" w14:textId="77777777" w:rsidR="0065371C" w:rsidRPr="00C6777B" w:rsidRDefault="00EE3E94" w:rsidP="00785CBA">
      <w:pPr>
        <w:pStyle w:val="Title"/>
        <w:rPr>
          <w:szCs w:val="28"/>
        </w:rPr>
      </w:pPr>
      <w:r>
        <w:rPr>
          <w:szCs w:val="28"/>
        </w:rPr>
        <w:t>Declaration of Compliance</w:t>
      </w:r>
    </w:p>
    <w:p w14:paraId="1B103184" w14:textId="77777777" w:rsidR="00785CBA" w:rsidRDefault="00785CBA" w:rsidP="00785CB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922CB2" w14:paraId="0069C545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5748577D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0D513BA4" w14:textId="5E92D689" w:rsidR="00922CB2" w:rsidRPr="00922CB2" w:rsidRDefault="003D1E68" w:rsidP="00922CB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Tay Xin Yu</w:t>
            </w:r>
          </w:p>
        </w:tc>
      </w:tr>
      <w:tr w:rsidR="00922CB2" w14:paraId="4186616C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74C18E80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4084CBAC" w14:textId="00D126C9" w:rsidR="00922CB2" w:rsidRPr="00922CB2" w:rsidRDefault="003D1E68" w:rsidP="00922CB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22012885</w:t>
            </w:r>
          </w:p>
        </w:tc>
      </w:tr>
      <w:tr w:rsidR="00922CB2" w14:paraId="6A07B5E5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5B544134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A5640FB" w14:textId="5D0B03E5" w:rsidR="00922CB2" w:rsidRPr="00922CB2" w:rsidRDefault="003D1E68" w:rsidP="00922CB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E5D40">
              <w:rPr>
                <w:sz w:val="24"/>
                <w:szCs w:val="24"/>
              </w:rPr>
              <w:t>372-4D-E63C-A</w:t>
            </w:r>
          </w:p>
        </w:tc>
      </w:tr>
    </w:tbl>
    <w:p w14:paraId="44DA14CB" w14:textId="77777777" w:rsidR="00922CB2" w:rsidRPr="00922CB2" w:rsidRDefault="00922CB2" w:rsidP="002549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65371C" w:rsidRPr="00922CB2" w14:paraId="5FC9CBAD" w14:textId="77777777" w:rsidTr="003F728B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D5C7A39" w14:textId="77777777" w:rsidR="0065371C" w:rsidRPr="00922CB2" w:rsidRDefault="003F728B" w:rsidP="00785CB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="0065371C"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65371C" w:rsidRPr="00922CB2" w14:paraId="44839DB1" w14:textId="77777777" w:rsidTr="003F728B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B978623" w14:textId="77777777" w:rsidR="008160A6" w:rsidRPr="00922CB2" w:rsidRDefault="008160A6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F01C1D5" w14:textId="77777777" w:rsidR="008160A6" w:rsidRPr="00922CB2" w:rsidRDefault="008160A6" w:rsidP="00785CBA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6175EF67" w14:textId="77777777" w:rsidR="008160A6" w:rsidRDefault="008160A6" w:rsidP="00785CBA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 w:rsidR="008A0196"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046E3942" w14:textId="77777777" w:rsidR="008160A6" w:rsidRPr="00A179F4" w:rsidRDefault="00EE3E94" w:rsidP="00A179F4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 xml:space="preserve">I have </w:t>
            </w:r>
            <w:r w:rsidR="008A0196" w:rsidRPr="00A179F4">
              <w:rPr>
                <w:sz w:val="22"/>
                <w:szCs w:val="22"/>
              </w:rPr>
              <w:t>fully compl</w:t>
            </w:r>
            <w:r w:rsidR="00C93EB8" w:rsidRPr="00A179F4">
              <w:rPr>
                <w:sz w:val="22"/>
                <w:szCs w:val="22"/>
              </w:rPr>
              <w:t>ied</w:t>
            </w:r>
            <w:r w:rsidR="008A0196" w:rsidRPr="00A179F4">
              <w:rPr>
                <w:sz w:val="22"/>
                <w:szCs w:val="22"/>
              </w:rPr>
              <w:t xml:space="preserve"> with the</w:t>
            </w:r>
            <w:r w:rsidR="00A179F4"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8" w:history="1">
              <w:r w:rsidR="00A179F4" w:rsidRPr="00A179F4">
                <w:rPr>
                  <w:rStyle w:val="Hyperlink"/>
                  <w:sz w:val="22"/>
                  <w:szCs w:val="22"/>
                </w:rPr>
                <w:t>h</w:t>
              </w:r>
              <w:r w:rsidR="00A179F4">
                <w:rPr>
                  <w:rStyle w:val="Hyperlink"/>
                </w:rPr>
                <w:t>ere</w:t>
              </w:r>
            </w:hyperlink>
            <w:r w:rsidR="00A179F4" w:rsidRPr="00A179F4">
              <w:rPr>
                <w:sz w:val="22"/>
                <w:szCs w:val="22"/>
              </w:rPr>
              <w:t xml:space="preserve"> </w:t>
            </w:r>
            <w:r w:rsidR="00A179F4">
              <w:t xml:space="preserve">and </w:t>
            </w:r>
            <w:r w:rsidR="00A179F4">
              <w:rPr>
                <w:sz w:val="22"/>
                <w:szCs w:val="22"/>
              </w:rPr>
              <w:object w:dxaOrig="1520" w:dyaOrig="987" w14:anchorId="0C7D2E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7pt;height:37.45pt" o:ole="">
                  <v:imagedata r:id="rId9" o:title=""/>
                </v:shape>
                <o:OLEObject Type="Embed" ProgID="Acrobat.Document.DC" ShapeID="_x0000_i1025" DrawAspect="Icon" ObjectID="_1763316063" r:id="rId10"/>
              </w:object>
            </w:r>
            <w:r w:rsidR="00A179F4" w:rsidRPr="00A179F4">
              <w:rPr>
                <w:sz w:val="22"/>
                <w:szCs w:val="22"/>
              </w:rPr>
              <w:t xml:space="preserve"> </w:t>
            </w:r>
          </w:p>
          <w:p w14:paraId="13974F9A" w14:textId="77777777" w:rsidR="00A179F4" w:rsidRDefault="00A179F4" w:rsidP="00A179F4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ED58A62" w14:textId="77777777" w:rsidR="00726A4B" w:rsidRPr="00A179F4" w:rsidRDefault="00726A4B" w:rsidP="00A179F4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512A975C" w14:textId="77777777" w:rsidR="008160A6" w:rsidRPr="00922CB2" w:rsidRDefault="008160A6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69FD8261" w14:textId="77777777" w:rsidR="008160A6" w:rsidRPr="00922CB2" w:rsidRDefault="008160A6" w:rsidP="00785CBA">
            <w:pPr>
              <w:pStyle w:val="NoSpacing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3D7FBAE6" w14:textId="77777777" w:rsidR="0065371C" w:rsidRPr="00922CB2" w:rsidRDefault="008160A6" w:rsidP="00785CBA">
            <w:pPr>
              <w:pStyle w:val="NoSpacing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6831E677" w14:textId="77777777" w:rsidR="000B19E4" w:rsidRPr="00922CB2" w:rsidRDefault="000B19E4" w:rsidP="00785CB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D63460F" w14:textId="77777777" w:rsidR="0065371C" w:rsidRPr="002549AC" w:rsidRDefault="0065371C" w:rsidP="00785CBA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65371C" w:rsidRPr="00922CB2" w14:paraId="37401371" w14:textId="77777777" w:rsidTr="003F728B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08456CE4" w14:textId="77777777" w:rsidR="0065371C" w:rsidRPr="00922CB2" w:rsidRDefault="0065371C" w:rsidP="00785CBA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6A6F1548" w14:textId="77777777" w:rsidR="0065371C" w:rsidRPr="00922CB2" w:rsidRDefault="0065371C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declare that I have a back-up electronic copy of this </w:t>
            </w:r>
            <w:r w:rsidR="00CA4FF3" w:rsidRPr="00922CB2">
              <w:rPr>
                <w:sz w:val="22"/>
                <w:szCs w:val="22"/>
              </w:rPr>
              <w:t xml:space="preserve">submission </w:t>
            </w:r>
            <w:r w:rsidRPr="00922CB2">
              <w:rPr>
                <w:sz w:val="22"/>
                <w:szCs w:val="22"/>
              </w:rPr>
              <w:t xml:space="preserve">for immediate </w:t>
            </w:r>
            <w:r w:rsidR="003F5A67" w:rsidRPr="00922CB2">
              <w:rPr>
                <w:sz w:val="22"/>
                <w:szCs w:val="22"/>
              </w:rPr>
              <w:t>re</w:t>
            </w:r>
            <w:r w:rsidRPr="00922CB2">
              <w:rPr>
                <w:sz w:val="22"/>
                <w:szCs w:val="22"/>
              </w:rPr>
              <w:t>submission.</w:t>
            </w:r>
            <w:r w:rsidR="00C93EB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2905CAC" w14:textId="77777777" w:rsidR="0065371C" w:rsidRPr="002549AC" w:rsidRDefault="0065371C" w:rsidP="00785CBA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5148C5" w:rsidRPr="00922CB2" w14:paraId="7552D8C7" w14:textId="77777777" w:rsidTr="000A1034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3036B18A" w14:textId="77777777" w:rsidR="005148C5" w:rsidRPr="002549AC" w:rsidRDefault="005148C5" w:rsidP="00785CB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D45CCA8" w14:textId="63CAF4B4" w:rsidR="005148C5" w:rsidRDefault="002144E6" w:rsidP="00785CB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xinyu</w:t>
            </w:r>
          </w:p>
          <w:p w14:paraId="39C9147C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  <w:p w14:paraId="7223AF83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E1125F4" w14:textId="77777777" w:rsidR="005148C5" w:rsidRPr="005148C5" w:rsidRDefault="005148C5" w:rsidP="000A1034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52E9FB19" w14:textId="203ED071" w:rsidR="005148C5" w:rsidRPr="00922CB2" w:rsidRDefault="002144E6" w:rsidP="00785CB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December 2023</w:t>
            </w:r>
          </w:p>
        </w:tc>
      </w:tr>
      <w:tr w:rsidR="0065371C" w:rsidRPr="001A4C97" w14:paraId="4263D2A5" w14:textId="77777777" w:rsidTr="003F728B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06533D50" w14:textId="77777777" w:rsidR="0065371C" w:rsidRPr="00922CB2" w:rsidRDefault="0065371C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 w:rsidR="003F728B">
              <w:rPr>
                <w:sz w:val="22"/>
                <w:szCs w:val="22"/>
              </w:rPr>
              <w:t xml:space="preserve">. </w:t>
            </w:r>
          </w:p>
        </w:tc>
      </w:tr>
    </w:tbl>
    <w:p w14:paraId="0A94E0B5" w14:textId="77777777" w:rsidR="006D5805" w:rsidRPr="00C93EB8" w:rsidRDefault="006D5805" w:rsidP="00C93EB8">
      <w:pPr>
        <w:suppressAutoHyphens w:val="0"/>
        <w:spacing w:after="160" w:line="259" w:lineRule="auto"/>
      </w:pPr>
    </w:p>
    <w:sectPr w:rsidR="006D5805" w:rsidRPr="00C93EB8" w:rsidSect="002549AC">
      <w:headerReference w:type="default" r:id="rId11"/>
      <w:footerReference w:type="default" r:id="rId12"/>
      <w:headerReference w:type="first" r:id="rId13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6ED1" w14:textId="77777777" w:rsidR="00581C32" w:rsidRDefault="00581C32" w:rsidP="00785CBA">
      <w:r>
        <w:separator/>
      </w:r>
    </w:p>
  </w:endnote>
  <w:endnote w:type="continuationSeparator" w:id="0">
    <w:p w14:paraId="1891915F" w14:textId="77777777" w:rsidR="00581C32" w:rsidRDefault="00581C32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8EC5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DBCD363" w14:textId="7777777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NUMPAGES 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3</w:t>
        </w:r>
        <w:r w:rsidR="002549AC" w:rsidRPr="00C6777B">
          <w:rPr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086B" w14:textId="77777777" w:rsidR="00581C32" w:rsidRDefault="00581C32" w:rsidP="00785CBA">
      <w:r>
        <w:separator/>
      </w:r>
    </w:p>
  </w:footnote>
  <w:footnote w:type="continuationSeparator" w:id="0">
    <w:p w14:paraId="09905884" w14:textId="77777777" w:rsidR="00581C32" w:rsidRDefault="00581C32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E5A30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996C824" w14:textId="77777777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Cxxx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  <w:r w:rsidR="00F24D8E" w:rsidRPr="00D2793F">
      <w:rPr>
        <w:sz w:val="22"/>
        <w:szCs w:val="22"/>
        <w:highlight w:val="lightGray"/>
      </w:rPr>
      <w:t xml:space="preserve">StudentID </w:t>
    </w:r>
    <w:r w:rsidR="00E06499" w:rsidRPr="00D2793F">
      <w:rPr>
        <w:sz w:val="22"/>
        <w:szCs w:val="22"/>
        <w:highlight w:val="lightGray"/>
      </w:rPr>
      <w:t>StudentName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392C" w14:textId="77777777" w:rsidR="002549AC" w:rsidRDefault="002549AC" w:rsidP="002549AC">
    <w:pPr>
      <w:pStyle w:val="Header"/>
      <w:jc w:val="center"/>
    </w:pPr>
  </w:p>
  <w:p w14:paraId="15F90A94" w14:textId="77777777" w:rsidR="002549AC" w:rsidRDefault="00C1399A" w:rsidP="002549AC">
    <w:pPr>
      <w:pStyle w:val="Header"/>
      <w:jc w:val="center"/>
    </w:pPr>
    <w:r>
      <w:rPr>
        <w:noProof/>
      </w:rPr>
      <w:drawing>
        <wp:inline distT="0" distB="0" distL="0" distR="0" wp14:anchorId="74F299B5" wp14:editId="19FF9E68">
          <wp:extent cx="1633538" cy="528792"/>
          <wp:effectExtent l="0" t="0" r="5080" b="508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142" cy="5325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507"/>
    <w:multiLevelType w:val="hybridMultilevel"/>
    <w:tmpl w:val="C53C2D02"/>
    <w:lvl w:ilvl="0" w:tplc="287A1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E6BBE"/>
    <w:multiLevelType w:val="hybridMultilevel"/>
    <w:tmpl w:val="43E8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902"/>
    <w:multiLevelType w:val="hybridMultilevel"/>
    <w:tmpl w:val="20444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8225E"/>
    <w:multiLevelType w:val="hybridMultilevel"/>
    <w:tmpl w:val="2EF61496"/>
    <w:lvl w:ilvl="0" w:tplc="25FA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A0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92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C5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01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00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6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2E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88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9872D1"/>
    <w:multiLevelType w:val="hybridMultilevel"/>
    <w:tmpl w:val="F73C5188"/>
    <w:lvl w:ilvl="0" w:tplc="4C140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A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A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A4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6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44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A0A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A1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0C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A711F1"/>
    <w:multiLevelType w:val="hybridMultilevel"/>
    <w:tmpl w:val="F4285E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D2DD2"/>
    <w:multiLevelType w:val="hybridMultilevel"/>
    <w:tmpl w:val="A2369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7298"/>
    <w:multiLevelType w:val="hybridMultilevel"/>
    <w:tmpl w:val="DD1C188A"/>
    <w:lvl w:ilvl="0" w:tplc="8786B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86472"/>
    <w:multiLevelType w:val="hybridMultilevel"/>
    <w:tmpl w:val="9028E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91D84"/>
    <w:multiLevelType w:val="hybridMultilevel"/>
    <w:tmpl w:val="24541DFC"/>
    <w:lvl w:ilvl="0" w:tplc="B15E1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4CBE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421A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0C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C49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480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88E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D86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0C46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31882"/>
    <w:multiLevelType w:val="hybridMultilevel"/>
    <w:tmpl w:val="084802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332D4"/>
    <w:multiLevelType w:val="hybridMultilevel"/>
    <w:tmpl w:val="63005CB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131B"/>
    <w:multiLevelType w:val="hybridMultilevel"/>
    <w:tmpl w:val="62027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42C6F"/>
    <w:multiLevelType w:val="hybridMultilevel"/>
    <w:tmpl w:val="8F22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96FD2"/>
    <w:multiLevelType w:val="hybridMultilevel"/>
    <w:tmpl w:val="241C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6877"/>
    <w:multiLevelType w:val="hybridMultilevel"/>
    <w:tmpl w:val="DF0A0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B57E8"/>
    <w:multiLevelType w:val="hybridMultilevel"/>
    <w:tmpl w:val="49ACC0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1411B"/>
    <w:multiLevelType w:val="hybridMultilevel"/>
    <w:tmpl w:val="CD0AA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834E0"/>
    <w:multiLevelType w:val="hybridMultilevel"/>
    <w:tmpl w:val="A4721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1E86D80">
      <w:start w:val="1"/>
      <w:numFmt w:val="bullet"/>
      <w:lvlText w:val="‐"/>
      <w:lvlJc w:val="left"/>
      <w:pPr>
        <w:ind w:left="1440" w:hanging="360"/>
      </w:pPr>
      <w:rPr>
        <w:rFonts w:ascii="Calibri Light" w:hAnsi="Calibri Ligh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E03A2"/>
    <w:multiLevelType w:val="hybridMultilevel"/>
    <w:tmpl w:val="2CCC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B2968"/>
    <w:multiLevelType w:val="hybridMultilevel"/>
    <w:tmpl w:val="57AA7612"/>
    <w:lvl w:ilvl="0" w:tplc="104CA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BA5D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CD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D010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76BD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9A5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4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824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CC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212326F"/>
    <w:multiLevelType w:val="hybridMultilevel"/>
    <w:tmpl w:val="24C8550C"/>
    <w:lvl w:ilvl="0" w:tplc="A7E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611F8"/>
    <w:multiLevelType w:val="hybridMultilevel"/>
    <w:tmpl w:val="07E05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253B8"/>
    <w:multiLevelType w:val="hybridMultilevel"/>
    <w:tmpl w:val="F28EC330"/>
    <w:lvl w:ilvl="0" w:tplc="11E86D80">
      <w:start w:val="1"/>
      <w:numFmt w:val="bullet"/>
      <w:lvlText w:val="‐"/>
      <w:lvlJc w:val="left"/>
      <w:pPr>
        <w:ind w:left="720" w:hanging="360"/>
      </w:pPr>
      <w:rPr>
        <w:rFonts w:ascii="Calibri Light" w:hAnsi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6FB"/>
    <w:multiLevelType w:val="hybridMultilevel"/>
    <w:tmpl w:val="CD722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12A85"/>
    <w:multiLevelType w:val="multilevel"/>
    <w:tmpl w:val="58FE5BB4"/>
    <w:lvl w:ilvl="0">
      <w:start w:val="1"/>
      <w:numFmt w:val="decimal"/>
      <w:pStyle w:val="Heading1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84E78E3"/>
    <w:multiLevelType w:val="hybridMultilevel"/>
    <w:tmpl w:val="CD722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07207"/>
    <w:multiLevelType w:val="hybridMultilevel"/>
    <w:tmpl w:val="68B6A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F07CD"/>
    <w:multiLevelType w:val="hybridMultilevel"/>
    <w:tmpl w:val="FE56F2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70A26"/>
    <w:multiLevelType w:val="hybridMultilevel"/>
    <w:tmpl w:val="BEEAC926"/>
    <w:lvl w:ilvl="0" w:tplc="A7E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11ACA3A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EEC131E"/>
    <w:multiLevelType w:val="hybridMultilevel"/>
    <w:tmpl w:val="084802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2069B"/>
    <w:multiLevelType w:val="hybridMultilevel"/>
    <w:tmpl w:val="3D1CB0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647BC8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46188B9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164E9"/>
    <w:multiLevelType w:val="hybridMultilevel"/>
    <w:tmpl w:val="3288D6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647BC8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46188B9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97E1B"/>
    <w:multiLevelType w:val="hybridMultilevel"/>
    <w:tmpl w:val="495EF7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E827CB"/>
    <w:multiLevelType w:val="hybridMultilevel"/>
    <w:tmpl w:val="A670A32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3F4593"/>
    <w:multiLevelType w:val="hybridMultilevel"/>
    <w:tmpl w:val="B15CA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6764D"/>
    <w:multiLevelType w:val="hybridMultilevel"/>
    <w:tmpl w:val="90B612B6"/>
    <w:lvl w:ilvl="0" w:tplc="BF7A2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C223B"/>
    <w:multiLevelType w:val="hybridMultilevel"/>
    <w:tmpl w:val="DE9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E0785"/>
    <w:multiLevelType w:val="hybridMultilevel"/>
    <w:tmpl w:val="40FA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35454">
    <w:abstractNumId w:val="33"/>
  </w:num>
  <w:num w:numId="2" w16cid:durableId="1449081972">
    <w:abstractNumId w:val="28"/>
  </w:num>
  <w:num w:numId="3" w16cid:durableId="1425417732">
    <w:abstractNumId w:val="15"/>
  </w:num>
  <w:num w:numId="4" w16cid:durableId="1790322633">
    <w:abstractNumId w:val="18"/>
  </w:num>
  <w:num w:numId="5" w16cid:durableId="79639302">
    <w:abstractNumId w:val="41"/>
  </w:num>
  <w:num w:numId="6" w16cid:durableId="1899826748">
    <w:abstractNumId w:val="35"/>
  </w:num>
  <w:num w:numId="7" w16cid:durableId="1908301737">
    <w:abstractNumId w:val="20"/>
  </w:num>
  <w:num w:numId="8" w16cid:durableId="565146652">
    <w:abstractNumId w:val="8"/>
  </w:num>
  <w:num w:numId="9" w16cid:durableId="450364798">
    <w:abstractNumId w:val="2"/>
  </w:num>
  <w:num w:numId="10" w16cid:durableId="657461879">
    <w:abstractNumId w:val="19"/>
  </w:num>
  <w:num w:numId="11" w16cid:durableId="868179254">
    <w:abstractNumId w:val="32"/>
  </w:num>
  <w:num w:numId="12" w16cid:durableId="533345356">
    <w:abstractNumId w:val="23"/>
  </w:num>
  <w:num w:numId="13" w16cid:durableId="375350293">
    <w:abstractNumId w:val="6"/>
  </w:num>
  <w:num w:numId="14" w16cid:durableId="1262033879">
    <w:abstractNumId w:val="12"/>
  </w:num>
  <w:num w:numId="15" w16cid:durableId="1426614054">
    <w:abstractNumId w:val="40"/>
  </w:num>
  <w:num w:numId="16" w16cid:durableId="1641962721">
    <w:abstractNumId w:val="14"/>
  </w:num>
  <w:num w:numId="17" w16cid:durableId="732310633">
    <w:abstractNumId w:val="42"/>
  </w:num>
  <w:num w:numId="18" w16cid:durableId="339160916">
    <w:abstractNumId w:val="21"/>
  </w:num>
  <w:num w:numId="19" w16cid:durableId="1071002539">
    <w:abstractNumId w:val="16"/>
  </w:num>
  <w:num w:numId="20" w16cid:durableId="1212428022">
    <w:abstractNumId w:val="1"/>
  </w:num>
  <w:num w:numId="21" w16cid:durableId="1497570300">
    <w:abstractNumId w:val="15"/>
  </w:num>
  <w:num w:numId="22" w16cid:durableId="805700400">
    <w:abstractNumId w:val="25"/>
  </w:num>
  <w:num w:numId="23" w16cid:durableId="164825980">
    <w:abstractNumId w:val="17"/>
  </w:num>
  <w:num w:numId="24" w16cid:durableId="1082065952">
    <w:abstractNumId w:val="29"/>
  </w:num>
  <w:num w:numId="25" w16cid:durableId="1901594775">
    <w:abstractNumId w:val="28"/>
  </w:num>
  <w:num w:numId="26" w16cid:durableId="445345887">
    <w:abstractNumId w:val="28"/>
  </w:num>
  <w:num w:numId="27" w16cid:durableId="1856068342">
    <w:abstractNumId w:val="28"/>
  </w:num>
  <w:num w:numId="28" w16cid:durableId="1483547159">
    <w:abstractNumId w:val="27"/>
  </w:num>
  <w:num w:numId="29" w16cid:durableId="558321919">
    <w:abstractNumId w:val="24"/>
  </w:num>
  <w:num w:numId="30" w16cid:durableId="1914659602">
    <w:abstractNumId w:val="5"/>
  </w:num>
  <w:num w:numId="31" w16cid:durableId="1437406309">
    <w:abstractNumId w:val="30"/>
  </w:num>
  <w:num w:numId="32" w16cid:durableId="1990743592">
    <w:abstractNumId w:val="31"/>
  </w:num>
  <w:num w:numId="33" w16cid:durableId="2111195952">
    <w:abstractNumId w:val="36"/>
  </w:num>
  <w:num w:numId="34" w16cid:durableId="273286920">
    <w:abstractNumId w:val="37"/>
  </w:num>
  <w:num w:numId="35" w16cid:durableId="2110537601">
    <w:abstractNumId w:val="13"/>
  </w:num>
  <w:num w:numId="36" w16cid:durableId="217473765">
    <w:abstractNumId w:val="38"/>
  </w:num>
  <w:num w:numId="37" w16cid:durableId="747390057">
    <w:abstractNumId w:val="22"/>
  </w:num>
  <w:num w:numId="38" w16cid:durableId="1431776232">
    <w:abstractNumId w:val="3"/>
  </w:num>
  <w:num w:numId="39" w16cid:durableId="2004968879">
    <w:abstractNumId w:val="4"/>
  </w:num>
  <w:num w:numId="40" w16cid:durableId="181167247">
    <w:abstractNumId w:val="11"/>
  </w:num>
  <w:num w:numId="41" w16cid:durableId="1390349003">
    <w:abstractNumId w:val="9"/>
  </w:num>
  <w:num w:numId="42" w16cid:durableId="1075780467">
    <w:abstractNumId w:val="7"/>
  </w:num>
  <w:num w:numId="43" w16cid:durableId="1636174794">
    <w:abstractNumId w:val="15"/>
  </w:num>
  <w:num w:numId="44" w16cid:durableId="987900524">
    <w:abstractNumId w:val="34"/>
  </w:num>
  <w:num w:numId="45" w16cid:durableId="1964379187">
    <w:abstractNumId w:val="15"/>
  </w:num>
  <w:num w:numId="46" w16cid:durableId="1963070235">
    <w:abstractNumId w:val="39"/>
  </w:num>
  <w:num w:numId="47" w16cid:durableId="1240750368">
    <w:abstractNumId w:val="0"/>
  </w:num>
  <w:num w:numId="48" w16cid:durableId="1778141339">
    <w:abstractNumId w:val="10"/>
  </w:num>
  <w:num w:numId="49" w16cid:durableId="1668709078">
    <w:abstractNumId w:val="26"/>
  </w:num>
  <w:num w:numId="50" w16cid:durableId="1357926824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89F"/>
    <w:rsid w:val="00096A3B"/>
    <w:rsid w:val="000A1034"/>
    <w:rsid w:val="000A1D59"/>
    <w:rsid w:val="000A51D0"/>
    <w:rsid w:val="000B19E4"/>
    <w:rsid w:val="000B6687"/>
    <w:rsid w:val="000B7E27"/>
    <w:rsid w:val="000D7E3B"/>
    <w:rsid w:val="000E5D40"/>
    <w:rsid w:val="000E6115"/>
    <w:rsid w:val="000F7245"/>
    <w:rsid w:val="00102F68"/>
    <w:rsid w:val="00112A7A"/>
    <w:rsid w:val="00126F85"/>
    <w:rsid w:val="00132536"/>
    <w:rsid w:val="00134431"/>
    <w:rsid w:val="00136697"/>
    <w:rsid w:val="001426C9"/>
    <w:rsid w:val="00144D29"/>
    <w:rsid w:val="00155FC8"/>
    <w:rsid w:val="00166D10"/>
    <w:rsid w:val="00172864"/>
    <w:rsid w:val="00174252"/>
    <w:rsid w:val="00177B98"/>
    <w:rsid w:val="00184A6C"/>
    <w:rsid w:val="00185687"/>
    <w:rsid w:val="001864D9"/>
    <w:rsid w:val="0019369E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203495"/>
    <w:rsid w:val="00205602"/>
    <w:rsid w:val="002059AE"/>
    <w:rsid w:val="00212D75"/>
    <w:rsid w:val="00213FF2"/>
    <w:rsid w:val="002144E6"/>
    <w:rsid w:val="00217739"/>
    <w:rsid w:val="00222935"/>
    <w:rsid w:val="00237148"/>
    <w:rsid w:val="00240FC8"/>
    <w:rsid w:val="00243C96"/>
    <w:rsid w:val="00243D5C"/>
    <w:rsid w:val="00246DDC"/>
    <w:rsid w:val="00247EFD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7B3B"/>
    <w:rsid w:val="002F5A2B"/>
    <w:rsid w:val="003054F9"/>
    <w:rsid w:val="00311CD4"/>
    <w:rsid w:val="00311DE7"/>
    <w:rsid w:val="00316831"/>
    <w:rsid w:val="00316AE7"/>
    <w:rsid w:val="0032189A"/>
    <w:rsid w:val="00332911"/>
    <w:rsid w:val="0033395E"/>
    <w:rsid w:val="00345A6B"/>
    <w:rsid w:val="0035115D"/>
    <w:rsid w:val="00362F5E"/>
    <w:rsid w:val="00364A0B"/>
    <w:rsid w:val="00366CDC"/>
    <w:rsid w:val="0037277E"/>
    <w:rsid w:val="0037316F"/>
    <w:rsid w:val="003732A0"/>
    <w:rsid w:val="00382297"/>
    <w:rsid w:val="003861C8"/>
    <w:rsid w:val="00393009"/>
    <w:rsid w:val="003A1FFC"/>
    <w:rsid w:val="003A64FE"/>
    <w:rsid w:val="003A6BAE"/>
    <w:rsid w:val="003B2F1C"/>
    <w:rsid w:val="003C2611"/>
    <w:rsid w:val="003C5CB9"/>
    <w:rsid w:val="003D16B8"/>
    <w:rsid w:val="003D1E68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4C23"/>
    <w:rsid w:val="00417145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661F"/>
    <w:rsid w:val="004F05A9"/>
    <w:rsid w:val="004F0C71"/>
    <w:rsid w:val="005010E7"/>
    <w:rsid w:val="00502C77"/>
    <w:rsid w:val="005042E2"/>
    <w:rsid w:val="00512E46"/>
    <w:rsid w:val="005148C5"/>
    <w:rsid w:val="005150D9"/>
    <w:rsid w:val="00517761"/>
    <w:rsid w:val="005230BB"/>
    <w:rsid w:val="005245C9"/>
    <w:rsid w:val="005301B1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1C32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7F60"/>
    <w:rsid w:val="00622672"/>
    <w:rsid w:val="0062385F"/>
    <w:rsid w:val="00635E46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5F1"/>
    <w:rsid w:val="006966D8"/>
    <w:rsid w:val="00696BAF"/>
    <w:rsid w:val="006A1BD7"/>
    <w:rsid w:val="006A4AD4"/>
    <w:rsid w:val="006B6D37"/>
    <w:rsid w:val="006B7341"/>
    <w:rsid w:val="006C385B"/>
    <w:rsid w:val="006D317D"/>
    <w:rsid w:val="006D5805"/>
    <w:rsid w:val="006F0E82"/>
    <w:rsid w:val="006F1136"/>
    <w:rsid w:val="0070149D"/>
    <w:rsid w:val="00703C38"/>
    <w:rsid w:val="007047BA"/>
    <w:rsid w:val="0071170D"/>
    <w:rsid w:val="00726A4B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50F8"/>
    <w:rsid w:val="00806041"/>
    <w:rsid w:val="00807D38"/>
    <w:rsid w:val="00810181"/>
    <w:rsid w:val="00814121"/>
    <w:rsid w:val="00815919"/>
    <w:rsid w:val="008160A6"/>
    <w:rsid w:val="00821A75"/>
    <w:rsid w:val="008224FA"/>
    <w:rsid w:val="008252AF"/>
    <w:rsid w:val="00827509"/>
    <w:rsid w:val="00832BDC"/>
    <w:rsid w:val="00841754"/>
    <w:rsid w:val="008632CA"/>
    <w:rsid w:val="00880658"/>
    <w:rsid w:val="00880C25"/>
    <w:rsid w:val="00880D63"/>
    <w:rsid w:val="008914AD"/>
    <w:rsid w:val="008A0196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5DCC"/>
    <w:rsid w:val="009616B6"/>
    <w:rsid w:val="0096229B"/>
    <w:rsid w:val="00966960"/>
    <w:rsid w:val="00967959"/>
    <w:rsid w:val="009705DF"/>
    <w:rsid w:val="00980CEC"/>
    <w:rsid w:val="0098773E"/>
    <w:rsid w:val="00990291"/>
    <w:rsid w:val="00990B30"/>
    <w:rsid w:val="009923D2"/>
    <w:rsid w:val="0099452E"/>
    <w:rsid w:val="009A0EBF"/>
    <w:rsid w:val="009A6E0E"/>
    <w:rsid w:val="009C1154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179F4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52D6A"/>
    <w:rsid w:val="00B567EA"/>
    <w:rsid w:val="00B6526C"/>
    <w:rsid w:val="00B703F0"/>
    <w:rsid w:val="00B728E4"/>
    <w:rsid w:val="00B744B0"/>
    <w:rsid w:val="00B76BDD"/>
    <w:rsid w:val="00B82CD3"/>
    <w:rsid w:val="00B874D3"/>
    <w:rsid w:val="00B87509"/>
    <w:rsid w:val="00B96452"/>
    <w:rsid w:val="00BA2EBA"/>
    <w:rsid w:val="00BA2F29"/>
    <w:rsid w:val="00BA32C9"/>
    <w:rsid w:val="00BA4B28"/>
    <w:rsid w:val="00BA76FB"/>
    <w:rsid w:val="00BB037A"/>
    <w:rsid w:val="00BC5405"/>
    <w:rsid w:val="00BC5CC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399A"/>
    <w:rsid w:val="00C1792E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777B"/>
    <w:rsid w:val="00C72609"/>
    <w:rsid w:val="00C753EE"/>
    <w:rsid w:val="00C832BC"/>
    <w:rsid w:val="00C855ED"/>
    <w:rsid w:val="00C8597B"/>
    <w:rsid w:val="00C868CE"/>
    <w:rsid w:val="00C8792C"/>
    <w:rsid w:val="00C91A0E"/>
    <w:rsid w:val="00C93EB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86016"/>
    <w:rsid w:val="00D8647E"/>
    <w:rsid w:val="00D90CDA"/>
    <w:rsid w:val="00D90EB8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E0846"/>
    <w:rsid w:val="00DE6798"/>
    <w:rsid w:val="00DF520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2373"/>
    <w:rsid w:val="00E765DA"/>
    <w:rsid w:val="00E76E6F"/>
    <w:rsid w:val="00E83468"/>
    <w:rsid w:val="00E85AB7"/>
    <w:rsid w:val="00E864B3"/>
    <w:rsid w:val="00E8795F"/>
    <w:rsid w:val="00E93755"/>
    <w:rsid w:val="00E94B72"/>
    <w:rsid w:val="00E95D5C"/>
    <w:rsid w:val="00E960E1"/>
    <w:rsid w:val="00E97C98"/>
    <w:rsid w:val="00EA3CC3"/>
    <w:rsid w:val="00EA3F98"/>
    <w:rsid w:val="00EA669B"/>
    <w:rsid w:val="00EB106A"/>
    <w:rsid w:val="00EB757A"/>
    <w:rsid w:val="00EC0C31"/>
    <w:rsid w:val="00EC3ADF"/>
    <w:rsid w:val="00ED54F3"/>
    <w:rsid w:val="00EE3E94"/>
    <w:rsid w:val="00EE7D6A"/>
    <w:rsid w:val="00EF16D2"/>
    <w:rsid w:val="00EF50B8"/>
    <w:rsid w:val="00EF6DA3"/>
    <w:rsid w:val="00F00D8B"/>
    <w:rsid w:val="00F016CE"/>
    <w:rsid w:val="00F0402A"/>
    <w:rsid w:val="00F04E53"/>
    <w:rsid w:val="00F06C21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21E7"/>
    <w:rsid w:val="00F735E8"/>
    <w:rsid w:val="00F7437E"/>
    <w:rsid w:val="00F770D8"/>
    <w:rsid w:val="00F8012F"/>
    <w:rsid w:val="00F83DB8"/>
    <w:rsid w:val="00F86088"/>
    <w:rsid w:val="00F91BC5"/>
    <w:rsid w:val="00FA0252"/>
    <w:rsid w:val="00FA3FEB"/>
    <w:rsid w:val="00FA58C8"/>
    <w:rsid w:val="00FB01F3"/>
    <w:rsid w:val="00FB267B"/>
    <w:rsid w:val="00FB2F2F"/>
    <w:rsid w:val="00FB725C"/>
    <w:rsid w:val="00FB75ED"/>
    <w:rsid w:val="00FC01D1"/>
    <w:rsid w:val="00FD1776"/>
    <w:rsid w:val="00FD1FC9"/>
    <w:rsid w:val="00FD5977"/>
    <w:rsid w:val="00FD6F28"/>
    <w:rsid w:val="00FE0345"/>
    <w:rsid w:val="00FE44E9"/>
    <w:rsid w:val="00FE47A5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B38C0E4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3F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rp.sharepoint.com/sites/StudentHandbook/SitePages/assessment_rules_and_regulations.asp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EABE-715E-41E2-BE7E-5403935F342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t.xy8114@gmail.com</cp:lastModifiedBy>
  <cp:revision>5</cp:revision>
  <dcterms:created xsi:type="dcterms:W3CDTF">2023-12-05T13:14:00Z</dcterms:created>
  <dcterms:modified xsi:type="dcterms:W3CDTF">2023-12-05T13:15:00Z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</Properties>
</file>